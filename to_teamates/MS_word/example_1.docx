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3B5452" w:rsidP="00965D17">
      <w:pPr>
        <w:pStyle w:val="Title"/>
      </w:pPr>
      <w:r>
        <w:t>Big header</w:t>
      </w:r>
    </w:p>
    <w:p w:rsidR="00965D17" w:rsidRDefault="00A400F6" w:rsidP="00965D17">
      <w:sdt>
        <w:sdtPr>
          <w:alias w:val="Address, City, ST ZIP Code:"/>
          <w:tag w:val="Address, City, ST ZIP Code:"/>
          <w:id w:val="-593780209"/>
          <w:placeholder>
            <w:docPart w:val="A3C5BDA726B54500AD9F2EB02B043ABA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7A7618DA7C3246BD9576AEBF2E8439F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48C6016FF33842A793710AE2C39B3C69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p w:rsidR="003B5452" w:rsidRPr="00005FAA" w:rsidRDefault="003B5452" w:rsidP="003B5452">
      <w:pPr>
        <w:pStyle w:val="Heading1"/>
      </w:pPr>
      <w:r>
        <w:t>This is the first header</w:t>
      </w:r>
    </w:p>
    <w:p w:rsidR="00D45617" w:rsidRDefault="00D45617" w:rsidP="00D45617">
      <w:r>
        <w:t>This is a normal paragraph</w:t>
      </w:r>
    </w:p>
    <w:p w:rsidR="00D45617" w:rsidRDefault="00D45617" w:rsidP="00D45617">
      <w:pPr>
        <w:pStyle w:val="Heading2"/>
      </w:pPr>
      <w:r>
        <w:t>Second header</w:t>
      </w:r>
    </w:p>
    <w:p w:rsidR="00D45617" w:rsidRPr="00D45617" w:rsidRDefault="00D45617" w:rsidP="00D45617">
      <w:r>
        <w:t>lalala</w:t>
      </w:r>
      <w:bookmarkStart w:id="0" w:name="_GoBack"/>
      <w:bookmarkEnd w:id="0"/>
    </w:p>
    <w:p w:rsidR="00D45617" w:rsidRPr="00D45617" w:rsidRDefault="00D45617" w:rsidP="00D45617">
      <w:pPr>
        <w:pStyle w:val="Salutation"/>
      </w:pPr>
    </w:p>
    <w:p w:rsidR="00302A2C" w:rsidRPr="00302A2C" w:rsidRDefault="00302A2C" w:rsidP="003B5452">
      <w:pPr>
        <w:pStyle w:val="Address"/>
      </w:pPr>
    </w:p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0F6" w:rsidRDefault="00A400F6">
      <w:pPr>
        <w:spacing w:after="0"/>
      </w:pPr>
      <w:r>
        <w:separator/>
      </w:r>
    </w:p>
  </w:endnote>
  <w:endnote w:type="continuationSeparator" w:id="0">
    <w:p w:rsidR="00A400F6" w:rsidRDefault="00A40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0F6" w:rsidRDefault="00A400F6">
      <w:pPr>
        <w:spacing w:after="0"/>
      </w:pPr>
      <w:r>
        <w:separator/>
      </w:r>
    </w:p>
  </w:footnote>
  <w:footnote w:type="continuationSeparator" w:id="0">
    <w:p w:rsidR="00A400F6" w:rsidRDefault="00A400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2"/>
    <w:rsid w:val="000D5AB1"/>
    <w:rsid w:val="002045EB"/>
    <w:rsid w:val="00293B83"/>
    <w:rsid w:val="00302A2C"/>
    <w:rsid w:val="00381669"/>
    <w:rsid w:val="003B5452"/>
    <w:rsid w:val="0052105A"/>
    <w:rsid w:val="00673C35"/>
    <w:rsid w:val="006A3CE7"/>
    <w:rsid w:val="0076387D"/>
    <w:rsid w:val="008F15C5"/>
    <w:rsid w:val="00965D17"/>
    <w:rsid w:val="00A27383"/>
    <w:rsid w:val="00A400F6"/>
    <w:rsid w:val="00A736B0"/>
    <w:rsid w:val="00C83E3C"/>
    <w:rsid w:val="00D02A74"/>
    <w:rsid w:val="00D45617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993D"/>
  <w15:chartTrackingRefBased/>
  <w15:docId w15:val="{17E1118E-3FB2-49CE-8A8A-63762084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415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5BDA726B54500AD9F2EB02B04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2143-8A7F-4A27-A467-6AA30A3B52F8}"/>
      </w:docPartPr>
      <w:docPartBody>
        <w:p w:rsidR="00000000" w:rsidRDefault="00004888">
          <w:pPr>
            <w:pStyle w:val="A3C5BDA726B54500AD9F2EB02B043ABA"/>
          </w:pPr>
          <w:r>
            <w:t>Address, City, ST ZIP Code</w:t>
          </w:r>
        </w:p>
      </w:docPartBody>
    </w:docPart>
    <w:docPart>
      <w:docPartPr>
        <w:name w:val="7A7618DA7C3246BD9576AEBF2E843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B66B-21E6-41C7-9C2B-DAF0923ACACB}"/>
      </w:docPartPr>
      <w:docPartBody>
        <w:p w:rsidR="00000000" w:rsidRDefault="00004888">
          <w:pPr>
            <w:pStyle w:val="7A7618DA7C3246BD9576AEBF2E8439FD"/>
          </w:pPr>
          <w:r>
            <w:t>Telephone</w:t>
          </w:r>
        </w:p>
      </w:docPartBody>
    </w:docPart>
    <w:docPart>
      <w:docPartPr>
        <w:name w:val="48C6016FF33842A793710AE2C39B3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E019-190F-4723-A04C-0ADFA2C8CD48}"/>
      </w:docPartPr>
      <w:docPartBody>
        <w:p w:rsidR="00000000" w:rsidRDefault="00004888">
          <w:pPr>
            <w:pStyle w:val="48C6016FF33842A793710AE2C39B3C69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8"/>
    <w:rsid w:val="0000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29CFB7254435F83C25CCCAACBCC97">
    <w:name w:val="02E29CFB7254435F83C25CCCAACBCC97"/>
  </w:style>
  <w:style w:type="paragraph" w:customStyle="1" w:styleId="A3C5BDA726B54500AD9F2EB02B043ABA">
    <w:name w:val="A3C5BDA726B54500AD9F2EB02B043ABA"/>
  </w:style>
  <w:style w:type="paragraph" w:customStyle="1" w:styleId="7A7618DA7C3246BD9576AEBF2E8439FD">
    <w:name w:val="7A7618DA7C3246BD9576AEBF2E8439FD"/>
  </w:style>
  <w:style w:type="paragraph" w:customStyle="1" w:styleId="48C6016FF33842A793710AE2C39B3C69">
    <w:name w:val="48C6016FF33842A793710AE2C39B3C69"/>
  </w:style>
  <w:style w:type="paragraph" w:customStyle="1" w:styleId="F4EFD206238348F4AB627A60B0E23E5B">
    <w:name w:val="F4EFD206238348F4AB627A60B0E23E5B"/>
  </w:style>
  <w:style w:type="paragraph" w:customStyle="1" w:styleId="CE99F0F7533B4155BFE1FD0692CE238A">
    <w:name w:val="CE99F0F7533B4155BFE1FD0692CE238A"/>
  </w:style>
  <w:style w:type="paragraph" w:customStyle="1" w:styleId="C5F86E02FD2E41408F53A8F86F0ACAC3">
    <w:name w:val="C5F86E02FD2E41408F53A8F86F0ACAC3"/>
  </w:style>
  <w:style w:type="paragraph" w:customStyle="1" w:styleId="00392EE9E5214FEAAD76B9591063A6DD">
    <w:name w:val="00392EE9E5214FEAAD76B9591063A6DD"/>
  </w:style>
  <w:style w:type="paragraph" w:customStyle="1" w:styleId="683C343755474201BEF6753F3C2717A0">
    <w:name w:val="683C343755474201BEF6753F3C2717A0"/>
  </w:style>
  <w:style w:type="paragraph" w:customStyle="1" w:styleId="5FE240856AED416F8DA49D4475A7BEF1">
    <w:name w:val="5FE240856AED416F8DA49D4475A7BEF1"/>
  </w:style>
  <w:style w:type="paragraph" w:customStyle="1" w:styleId="36784585A6994169A265A6E90B4D8B29">
    <w:name w:val="36784585A6994169A265A6E90B4D8B29"/>
  </w:style>
  <w:style w:type="paragraph" w:customStyle="1" w:styleId="A960E2575EFD4A25A85B33DD0BADE8F1">
    <w:name w:val="A960E2575EFD4A25A85B33DD0BADE8F1"/>
  </w:style>
  <w:style w:type="paragraph" w:customStyle="1" w:styleId="AE3D149F8A4F491492CF46ADE3D6BE6B">
    <w:name w:val="AE3D149F8A4F491492CF46ADE3D6B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Paul Young</dc:creator>
  <cp:keywords/>
  <dc:description/>
  <cp:lastModifiedBy>YANG Wenbo</cp:lastModifiedBy>
  <cp:revision>2</cp:revision>
  <dcterms:created xsi:type="dcterms:W3CDTF">2018-10-31T18:26:00Z</dcterms:created>
  <dcterms:modified xsi:type="dcterms:W3CDTF">2018-10-31T18:56:00Z</dcterms:modified>
</cp:coreProperties>
</file>